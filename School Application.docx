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520"/>
        <w:gridCol w:w="7200"/>
      </w:tblGrid>
      <w:tr w:rsidR="00927723" w:rsidTr="00720842">
        <w:tc>
          <w:tcPr>
            <w:tcW w:w="252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200" w:type="dxa"/>
            <w:tcMar>
              <w:bottom w:w="576" w:type="dxa"/>
            </w:tcMar>
          </w:tcPr>
          <w:p w:rsidR="00F132C7" w:rsidRPr="008016C0" w:rsidRDefault="00720842" w:rsidP="00F132C7">
            <w:pPr>
              <w:pStyle w:val="Title"/>
              <w:rPr>
                <w:color w:val="FF0000"/>
              </w:rPr>
            </w:pPr>
            <w:r w:rsidRPr="008016C0">
              <w:rPr>
                <w:color w:val="FF0000"/>
              </w:rPr>
              <w:t>Joseph Tarantino Fatzinger</w:t>
            </w:r>
          </w:p>
          <w:p w:rsidR="00927723" w:rsidRDefault="00720842" w:rsidP="009A7D30">
            <w:pPr>
              <w:pStyle w:val="NoSpacing"/>
            </w:pPr>
            <w:r>
              <w:t>2700 Lyn Place, Bowie MD, 20715.</w:t>
            </w:r>
            <w:r w:rsidR="00927723">
              <w:t>  | </w:t>
            </w:r>
            <w:r>
              <w:t>301-832-5630</w:t>
            </w:r>
          </w:p>
        </w:tc>
      </w:tr>
      <w:tr w:rsidR="00927723" w:rsidTr="00720842">
        <w:tc>
          <w:tcPr>
            <w:tcW w:w="2520" w:type="dxa"/>
          </w:tcPr>
          <w:p w:rsidR="00927723" w:rsidRPr="008016C0" w:rsidRDefault="00927723" w:rsidP="009A7D30">
            <w:pPr>
              <w:pStyle w:val="Heading1"/>
              <w:rPr>
                <w:color w:val="FF0000"/>
              </w:rPr>
            </w:pPr>
            <w:r w:rsidRPr="008016C0">
              <w:rPr>
                <w:color w:val="FF0000"/>
              </w:rPr>
              <w:t>Objective</w:t>
            </w:r>
          </w:p>
        </w:tc>
        <w:tc>
          <w:tcPr>
            <w:tcW w:w="7200" w:type="dxa"/>
          </w:tcPr>
          <w:p w:rsidR="00927723" w:rsidRDefault="00A34CE2" w:rsidP="009A7D30">
            <w:r>
              <w:t>To apply to gain entrance to University of Maryland College Park and graduate with a bachelor’s degree in finance.</w:t>
            </w:r>
          </w:p>
        </w:tc>
      </w:tr>
      <w:tr w:rsidR="00927723" w:rsidTr="00720842">
        <w:tc>
          <w:tcPr>
            <w:tcW w:w="2520" w:type="dxa"/>
          </w:tcPr>
          <w:p w:rsidR="00927723" w:rsidRPr="008016C0" w:rsidRDefault="00720842" w:rsidP="009A7D30">
            <w:pPr>
              <w:pStyle w:val="Heading1"/>
              <w:rPr>
                <w:color w:val="FF0000"/>
              </w:rPr>
            </w:pPr>
            <w:r w:rsidRPr="008016C0">
              <w:rPr>
                <w:color w:val="FF0000"/>
              </w:rPr>
              <w:t>Extracurricular acttvities</w:t>
            </w:r>
          </w:p>
        </w:tc>
        <w:tc>
          <w:tcPr>
            <w:tcW w:w="7200" w:type="dxa"/>
          </w:tcPr>
          <w:p w:rsidR="00927723" w:rsidRDefault="00180470" w:rsidP="00B258FC">
            <w:r>
              <w:t xml:space="preserve">-Member of Phi </w:t>
            </w:r>
            <w:r w:rsidRPr="00180470">
              <w:t>Theta Kappa Honor Society</w:t>
            </w:r>
            <w:r>
              <w:t xml:space="preserve"> </w:t>
            </w:r>
            <w:r w:rsidR="00CF5DC3">
              <w:t>-</w:t>
            </w:r>
            <w:r w:rsidR="00B258FC">
              <w:t>Current member of the AACC history club.</w:t>
            </w:r>
            <w:r w:rsidR="008016C0">
              <w:t xml:space="preserve"> </w:t>
            </w:r>
            <w:r w:rsidR="00CF5DC3">
              <w:t>-</w:t>
            </w:r>
            <w:r w:rsidR="0058541A">
              <w:t>Past m</w:t>
            </w:r>
            <w:r w:rsidR="008016C0">
              <w:t xml:space="preserve">ember of two youth groups in high school. </w:t>
            </w:r>
            <w:r w:rsidR="00CF5DC3">
              <w:t>-Member of yearbook committee in high school. -Member of several boy’s club</w:t>
            </w:r>
            <w:r w:rsidR="00BD01A9">
              <w:t>s</w:t>
            </w:r>
            <w:r w:rsidR="00CF5DC3">
              <w:t xml:space="preserve"> during teenage years (Leadership Training Program) (Conquest). -Cast member of several theatrical performances. </w:t>
            </w:r>
          </w:p>
        </w:tc>
      </w:tr>
      <w:tr w:rsidR="00927723" w:rsidTr="00720842">
        <w:tc>
          <w:tcPr>
            <w:tcW w:w="2520" w:type="dxa"/>
          </w:tcPr>
          <w:p w:rsidR="00927723" w:rsidRDefault="00720842" w:rsidP="009A7D30">
            <w:pPr>
              <w:pStyle w:val="Heading1"/>
            </w:pPr>
            <w:r w:rsidRPr="008016C0">
              <w:rPr>
                <w:color w:val="FF0000"/>
              </w:rPr>
              <w:t>work</w:t>
            </w:r>
          </w:p>
        </w:tc>
        <w:tc>
          <w:tcPr>
            <w:tcW w:w="7200" w:type="dxa"/>
          </w:tcPr>
          <w:p w:rsidR="00927723" w:rsidRDefault="00A34CE2" w:rsidP="009A7D30">
            <w:pPr>
              <w:pStyle w:val="Heading2"/>
            </w:pPr>
            <w:r>
              <w:rPr>
                <w:rStyle w:val="Strong"/>
              </w:rPr>
              <w:t>Team Member</w:t>
            </w:r>
            <w:r w:rsidR="00927723">
              <w:t xml:space="preserve"> </w:t>
            </w:r>
            <w:r>
              <w:t>at Chick-fil-a</w:t>
            </w:r>
          </w:p>
          <w:p w:rsidR="00927723" w:rsidRDefault="00A34CE2" w:rsidP="009A7D30">
            <w:pPr>
              <w:pStyle w:val="Heading3"/>
            </w:pPr>
            <w:r>
              <w:t>september 2016-current</w:t>
            </w:r>
          </w:p>
          <w:p w:rsidR="008016C0" w:rsidRDefault="008016C0" w:rsidP="009A7D30">
            <w:r>
              <w:t>Work on average 26 hours</w:t>
            </w:r>
            <w:r w:rsidR="0058541A">
              <w:t xml:space="preserve"> a week</w:t>
            </w:r>
            <w:r>
              <w:t xml:space="preserve"> </w:t>
            </w:r>
            <w:r w:rsidR="0058541A">
              <w:t>at Ballpark Bowie Chi</w:t>
            </w:r>
            <w:r w:rsidR="005107DD">
              <w:t>c</w:t>
            </w:r>
            <w:r w:rsidR="0058541A">
              <w:t>k-Fil-A,</w:t>
            </w:r>
            <w:r>
              <w:t xml:space="preserve"> while attending school. </w:t>
            </w:r>
            <w:r w:rsidR="0058541A">
              <w:t>Basic responsibilities are fast food headset order taker, window, cashier, food bagger, and shake maker.</w:t>
            </w:r>
          </w:p>
          <w:p w:rsidR="0058541A" w:rsidRDefault="008016C0" w:rsidP="0058541A">
            <w:pPr>
              <w:pStyle w:val="Heading3"/>
            </w:pPr>
            <w:r w:rsidRPr="0058541A">
              <w:rPr>
                <w:b/>
                <w:color w:val="auto"/>
              </w:rPr>
              <w:t>SUPERVISOR</w:t>
            </w:r>
            <w:r w:rsidRPr="0058541A">
              <w:rPr>
                <w:color w:val="auto"/>
              </w:rPr>
              <w:t xml:space="preserve"> </w:t>
            </w:r>
            <w:r w:rsidR="0058541A">
              <w:t>AT JAY VENDING COMPANY</w:t>
            </w:r>
            <w:r>
              <w:t xml:space="preserve"> </w:t>
            </w:r>
          </w:p>
          <w:p w:rsidR="0058541A" w:rsidRDefault="0058541A" w:rsidP="0058541A">
            <w:pPr>
              <w:pStyle w:val="Heading3"/>
            </w:pPr>
            <w:r>
              <w:t>maY 2014-CURRENT</w:t>
            </w:r>
          </w:p>
          <w:p w:rsidR="0058541A" w:rsidRPr="0058541A" w:rsidRDefault="0058541A" w:rsidP="0058541A">
            <w:r>
              <w:t xml:space="preserve">Work for Jay Vending Company at Sandy Point State Park, at a concessions and rental stand, during the summer season. Going to be promoted to manager for this upcoming summer. </w:t>
            </w:r>
          </w:p>
        </w:tc>
      </w:tr>
      <w:tr w:rsidR="00927723" w:rsidTr="00720842">
        <w:tc>
          <w:tcPr>
            <w:tcW w:w="2520" w:type="dxa"/>
          </w:tcPr>
          <w:p w:rsidR="00927723" w:rsidRDefault="00720842" w:rsidP="009A7D30">
            <w:pPr>
              <w:pStyle w:val="Heading1"/>
            </w:pPr>
            <w:r w:rsidRPr="008016C0">
              <w:rPr>
                <w:color w:val="FF0000"/>
              </w:rPr>
              <w:t>community</w:t>
            </w:r>
          </w:p>
        </w:tc>
        <w:tc>
          <w:tcPr>
            <w:tcW w:w="7200" w:type="dxa"/>
          </w:tcPr>
          <w:p w:rsidR="00927723" w:rsidRDefault="00E27175" w:rsidP="009A7D30">
            <w:r>
              <w:t xml:space="preserve">-Making sandwiches for the homeless. </w:t>
            </w:r>
            <w:r w:rsidR="00B258FC">
              <w:t xml:space="preserve"> </w:t>
            </w:r>
            <w:r>
              <w:t>-</w:t>
            </w:r>
            <w:r w:rsidR="00DB5A85">
              <w:t>Assisting</w:t>
            </w:r>
            <w:r>
              <w:t xml:space="preserve"> with children</w:t>
            </w:r>
            <w:r w:rsidR="00DB5A85">
              <w:t xml:space="preserve"> summer camps </w:t>
            </w:r>
            <w:r>
              <w:t>and vacation bible schools.</w:t>
            </w:r>
            <w:r w:rsidR="00B258FC">
              <w:t xml:space="preserve"> </w:t>
            </w:r>
            <w:r>
              <w:t xml:space="preserve"> -Altar serving for parish </w:t>
            </w:r>
            <w:r w:rsidR="00B258FC">
              <w:t xml:space="preserve">        </w:t>
            </w:r>
            <w:r w:rsidR="001553C5">
              <w:t>-Assisting with special needs kids</w:t>
            </w:r>
            <w:r w:rsidR="0098711F">
              <w:t xml:space="preserve">. </w:t>
            </w:r>
            <w:r w:rsidR="00B258FC">
              <w:t xml:space="preserve"> </w:t>
            </w:r>
            <w:r w:rsidR="0098711F">
              <w:t>-Raking leaves for</w:t>
            </w:r>
            <w:r w:rsidR="001553C5">
              <w:t xml:space="preserve"> the elderly.</w:t>
            </w:r>
            <w:r w:rsidR="00BD01A9">
              <w:t xml:space="preserve">       </w:t>
            </w:r>
            <w:r w:rsidR="001553C5">
              <w:t xml:space="preserve"> </w:t>
            </w:r>
            <w:r w:rsidR="00BD01A9">
              <w:t xml:space="preserve">-Christmas caroling to elderly. </w:t>
            </w:r>
          </w:p>
        </w:tc>
      </w:tr>
      <w:tr w:rsidR="00927723" w:rsidTr="00720842">
        <w:tc>
          <w:tcPr>
            <w:tcW w:w="2520" w:type="dxa"/>
          </w:tcPr>
          <w:p w:rsidR="00927723" w:rsidRDefault="00720842" w:rsidP="009A7D30">
            <w:pPr>
              <w:pStyle w:val="Heading1"/>
            </w:pPr>
            <w:r w:rsidRPr="008016C0">
              <w:rPr>
                <w:color w:val="FF0000"/>
              </w:rPr>
              <w:t>athletic</w:t>
            </w:r>
          </w:p>
        </w:tc>
        <w:tc>
          <w:tcPr>
            <w:tcW w:w="7200" w:type="dxa"/>
          </w:tcPr>
          <w:p w:rsidR="00927723" w:rsidRDefault="00B258FC" w:rsidP="009A7D30">
            <w:r>
              <w:t xml:space="preserve">-Have played soccer </w:t>
            </w:r>
            <w:r w:rsidR="008016C0">
              <w:t>since I was</w:t>
            </w:r>
            <w:r>
              <w:t xml:space="preserve"> 10 years old for a variety of teams. -</w:t>
            </w:r>
            <w:r w:rsidR="008016C0">
              <w:t>Played tennis for 5 years. -Played baseball for 2 years. -Swam for a community pool team. -competed in several triathlons</w:t>
            </w:r>
            <w:r w:rsidR="00BD01A9">
              <w:t xml:space="preserve">. -completed summer basketball camp. </w:t>
            </w:r>
          </w:p>
        </w:tc>
      </w:tr>
      <w:tr w:rsidR="00927723" w:rsidTr="00720842">
        <w:tc>
          <w:tcPr>
            <w:tcW w:w="2520" w:type="dxa"/>
          </w:tcPr>
          <w:p w:rsidR="00927723" w:rsidRPr="008016C0" w:rsidRDefault="00720842" w:rsidP="009A7D30">
            <w:pPr>
              <w:pStyle w:val="Heading1"/>
            </w:pPr>
            <w:r w:rsidRPr="008016C0">
              <w:rPr>
                <w:color w:val="FF0000"/>
              </w:rPr>
              <w:t>awards</w:t>
            </w:r>
          </w:p>
        </w:tc>
        <w:tc>
          <w:tcPr>
            <w:tcW w:w="7200" w:type="dxa"/>
          </w:tcPr>
          <w:p w:rsidR="00180470" w:rsidRDefault="00180470" w:rsidP="00180470">
            <w:pPr>
              <w:pStyle w:val="ListParagraph"/>
              <w:numPr>
                <w:ilvl w:val="0"/>
                <w:numId w:val="8"/>
              </w:numPr>
            </w:pPr>
            <w:r>
              <w:t>Received Most Valuable Player Award for CHEN High School soccer team</w:t>
            </w:r>
          </w:p>
          <w:p w:rsidR="00180470" w:rsidRDefault="00180470" w:rsidP="00180470">
            <w:pPr>
              <w:pStyle w:val="ListParagraph"/>
              <w:numPr>
                <w:ilvl w:val="0"/>
                <w:numId w:val="8"/>
              </w:numPr>
            </w:pPr>
            <w:r>
              <w:t>Placed on the AACC’s Dean’s List for past three semesters</w:t>
            </w:r>
          </w:p>
          <w:p w:rsidR="00180470" w:rsidRDefault="00180470" w:rsidP="00180470">
            <w:pPr>
              <w:pStyle w:val="ListParagraph"/>
              <w:numPr>
                <w:ilvl w:val="0"/>
                <w:numId w:val="8"/>
              </w:numPr>
            </w:pPr>
            <w:r>
              <w:t>Offered membership of Phi Theta Kappa Honor Society</w:t>
            </w:r>
          </w:p>
          <w:p w:rsidR="00180470" w:rsidRDefault="00180470" w:rsidP="00180470">
            <w:pPr>
              <w:pStyle w:val="ListParagraph"/>
              <w:numPr>
                <w:ilvl w:val="0"/>
                <w:numId w:val="8"/>
              </w:numPr>
            </w:pPr>
            <w:r>
              <w:t>Voted for All Star Soccer team in high school and middle school</w:t>
            </w:r>
          </w:p>
          <w:p w:rsidR="00927723" w:rsidRDefault="00927723" w:rsidP="009A7D30"/>
        </w:tc>
      </w:tr>
    </w:tbl>
    <w:p w:rsidR="002C74C0" w:rsidRDefault="00857754">
      <w:bookmarkStart w:id="0" w:name="_GoBack"/>
      <w:bookmarkEnd w:id="0"/>
    </w:p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54" w:rsidRDefault="00857754" w:rsidP="00927723">
      <w:pPr>
        <w:spacing w:after="0" w:line="240" w:lineRule="auto"/>
      </w:pPr>
      <w:r>
        <w:separator/>
      </w:r>
    </w:p>
  </w:endnote>
  <w:endnote w:type="continuationSeparator" w:id="0">
    <w:p w:rsidR="00857754" w:rsidRDefault="0085775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1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54" w:rsidRDefault="00857754" w:rsidP="00927723">
      <w:pPr>
        <w:spacing w:after="0" w:line="240" w:lineRule="auto"/>
      </w:pPr>
      <w:r>
        <w:separator/>
      </w:r>
    </w:p>
  </w:footnote>
  <w:footnote w:type="continuationSeparator" w:id="0">
    <w:p w:rsidR="00857754" w:rsidRDefault="00857754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3DA1"/>
    <w:multiLevelType w:val="hybridMultilevel"/>
    <w:tmpl w:val="3168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29C5"/>
    <w:multiLevelType w:val="hybridMultilevel"/>
    <w:tmpl w:val="42B6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0B6E"/>
    <w:multiLevelType w:val="hybridMultilevel"/>
    <w:tmpl w:val="529814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F82EA5"/>
    <w:multiLevelType w:val="hybridMultilevel"/>
    <w:tmpl w:val="461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635"/>
    <w:multiLevelType w:val="hybridMultilevel"/>
    <w:tmpl w:val="D042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262C8"/>
    <w:multiLevelType w:val="hybridMultilevel"/>
    <w:tmpl w:val="B788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465BB"/>
    <w:multiLevelType w:val="hybridMultilevel"/>
    <w:tmpl w:val="1884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56299"/>
    <w:multiLevelType w:val="hybridMultilevel"/>
    <w:tmpl w:val="868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42"/>
    <w:rsid w:val="001553C5"/>
    <w:rsid w:val="00180470"/>
    <w:rsid w:val="00293B83"/>
    <w:rsid w:val="005107DD"/>
    <w:rsid w:val="0058541A"/>
    <w:rsid w:val="006A3CE7"/>
    <w:rsid w:val="00720842"/>
    <w:rsid w:val="008016C0"/>
    <w:rsid w:val="00857754"/>
    <w:rsid w:val="00927723"/>
    <w:rsid w:val="0098711F"/>
    <w:rsid w:val="00A34CE2"/>
    <w:rsid w:val="00A4600D"/>
    <w:rsid w:val="00B258FC"/>
    <w:rsid w:val="00B50C46"/>
    <w:rsid w:val="00B72952"/>
    <w:rsid w:val="00BD01A9"/>
    <w:rsid w:val="00CB4323"/>
    <w:rsid w:val="00CF5DC3"/>
    <w:rsid w:val="00DB5A85"/>
    <w:rsid w:val="00E27175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3841"/>
  <w15:chartTrackingRefBased/>
  <w15:docId w15:val="{D239A2FB-0DF3-49C4-A710-B121C3BE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B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fat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1289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7</cp:revision>
  <dcterms:created xsi:type="dcterms:W3CDTF">2017-02-05T02:53:00Z</dcterms:created>
  <dcterms:modified xsi:type="dcterms:W3CDTF">2017-02-06T01:48:00Z</dcterms:modified>
</cp:coreProperties>
</file>